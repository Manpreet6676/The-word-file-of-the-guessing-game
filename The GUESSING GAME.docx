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090668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10F59B9F" wp14:editId="395FE96B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257BA9" id="Group 4" o:spid="_x0000_s1026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3A913B4F" w14:textId="77777777" w:rsidTr="00FA7409">
        <w:trPr>
          <w:trHeight w:val="4320"/>
        </w:trPr>
        <w:tc>
          <w:tcPr>
            <w:tcW w:w="10800" w:type="dxa"/>
          </w:tcPr>
          <w:p w14:paraId="084783A0" w14:textId="77777777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5853D158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709D29A7" w14:textId="7CCB3F96" w:rsidR="004048B0" w:rsidRPr="004048B0" w:rsidRDefault="007D30F5" w:rsidP="004048B0">
            <w:pPr>
              <w:pStyle w:val="Title"/>
            </w:pPr>
            <w:r>
              <w:t>The GUESSING GAME</w:t>
            </w:r>
          </w:p>
        </w:tc>
      </w:tr>
      <w:tr w:rsidR="004048B0" w:rsidRPr="004048B0" w14:paraId="7DE1D489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2293098B" w14:textId="1998564B" w:rsidR="004048B0" w:rsidRPr="004048B0" w:rsidRDefault="007D30F5" w:rsidP="004048B0">
            <w:pPr>
              <w:pStyle w:val="Subtitle"/>
              <w:framePr w:wrap="auto" w:vAnchor="margin" w:hAnchor="text" w:yAlign="inline"/>
            </w:pPr>
            <w:r>
              <w:t>REPORT</w:t>
            </w:r>
          </w:p>
        </w:tc>
      </w:tr>
      <w:tr w:rsidR="004048B0" w:rsidRPr="004048B0" w14:paraId="2D011869" w14:textId="77777777" w:rsidTr="008F1ABD">
        <w:trPr>
          <w:trHeight w:val="6491"/>
        </w:trPr>
        <w:tc>
          <w:tcPr>
            <w:tcW w:w="10800" w:type="dxa"/>
            <w:vAlign w:val="bottom"/>
          </w:tcPr>
          <w:p w14:paraId="5BA39111" w14:textId="6497FC6E" w:rsidR="004048B0" w:rsidRPr="004048B0" w:rsidRDefault="007D30F5" w:rsidP="004048B0">
            <w:pPr>
              <w:pStyle w:val="CoverInfo"/>
              <w:rPr>
                <w:noProof/>
              </w:rPr>
            </w:pPr>
            <w:r>
              <w:rPr>
                <w:noProof/>
              </w:rPr>
              <w:t>Manpreet Kaur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9CFF63EDCC24D0A842C6305F5F12D6E"/>
                </w:placeholder>
                <w:temporary/>
                <w:showingPlcHdr/>
                <w15:appearance w15:val="hidden"/>
              </w:sdtPr>
              <w:sdtEndPr/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>
              <w:rPr>
                <w:noProof/>
              </w:rPr>
              <w:t>201906676</w:t>
            </w:r>
          </w:p>
        </w:tc>
      </w:tr>
    </w:tbl>
    <w:p w14:paraId="1E1248D1" w14:textId="77777777" w:rsidR="00B678B1" w:rsidRPr="004048B0" w:rsidRDefault="00B678B1" w:rsidP="004048B0"/>
    <w:p w14:paraId="3E803725" w14:textId="77777777" w:rsidR="00E92204" w:rsidRDefault="00E92204" w:rsidP="004048B0">
      <w:pPr>
        <w:pStyle w:val="CoverInfo"/>
        <w:sectPr w:rsidR="00E92204" w:rsidSect="006F5A91">
          <w:footerReference w:type="default" r:id="rId15"/>
          <w:footerReference w:type="first" r:id="rId16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57D04947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2F8A92BA" wp14:editId="7C4B2A75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22535AF1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6C980387" w14:textId="77777777" w:rsidR="00C17936" w:rsidRPr="004048B0" w:rsidRDefault="00C17936" w:rsidP="00E92204">
            <w:pPr>
              <w:pStyle w:val="CoverInfo"/>
              <w:spacing w:before="0"/>
            </w:pPr>
          </w:p>
          <w:p w14:paraId="1ECC50F9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1F4B2EE9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110346B4" wp14:editId="45BC1FF6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11339AA9" w14:textId="77777777" w:rsidTr="00C17936">
        <w:trPr>
          <w:trHeight w:val="1368"/>
        </w:trPr>
        <w:tc>
          <w:tcPr>
            <w:tcW w:w="3168" w:type="dxa"/>
            <w:vMerge/>
          </w:tcPr>
          <w:p w14:paraId="72D48F2A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F852043" w14:textId="6C8AEF66" w:rsidR="00517D36" w:rsidRPr="004048B0" w:rsidRDefault="007D30F5" w:rsidP="00C17936">
            <w:pPr>
              <w:pStyle w:val="Heading1"/>
            </w:pPr>
            <w:r>
              <w:t>ALGORITHM</w:t>
            </w:r>
          </w:p>
        </w:tc>
      </w:tr>
      <w:tr w:rsidR="00517D36" w:rsidRPr="004048B0" w14:paraId="1452DC30" w14:textId="77777777" w:rsidTr="00C17936">
        <w:trPr>
          <w:trHeight w:val="7443"/>
        </w:trPr>
        <w:tc>
          <w:tcPr>
            <w:tcW w:w="3168" w:type="dxa"/>
            <w:vMerge/>
          </w:tcPr>
          <w:p w14:paraId="03C10397" w14:textId="77777777" w:rsidR="00517D36" w:rsidRPr="004048B0" w:rsidRDefault="00517D36" w:rsidP="00D51608"/>
        </w:tc>
        <w:tc>
          <w:tcPr>
            <w:tcW w:w="6035" w:type="dxa"/>
          </w:tcPr>
          <w:p w14:paraId="68B058EF" w14:textId="77777777" w:rsidR="007D30F5" w:rsidRDefault="007D30F5" w:rsidP="007D30F5">
            <w:pPr>
              <w:pStyle w:val="NormalBold"/>
            </w:pPr>
          </w:p>
          <w:p w14:paraId="5050C8BA" w14:textId="77777777" w:rsidR="007D30F5" w:rsidRDefault="007D30F5" w:rsidP="007D30F5">
            <w:pPr>
              <w:pStyle w:val="NormalBold"/>
            </w:pPr>
            <w:r>
              <w:t>// R001: A player walks into a casino and wants to play a game</w:t>
            </w:r>
          </w:p>
          <w:p w14:paraId="6506E0EF" w14:textId="77777777" w:rsidR="007D30F5" w:rsidRDefault="007D30F5" w:rsidP="007D30F5">
            <w:pPr>
              <w:pStyle w:val="NormalBold"/>
            </w:pPr>
            <w:r>
              <w:t>// The player has been asked for their credentials which will be used in the game</w:t>
            </w:r>
          </w:p>
          <w:p w14:paraId="53F028EF" w14:textId="77777777" w:rsidR="007D30F5" w:rsidRDefault="007D30F5" w:rsidP="007D30F5">
            <w:pPr>
              <w:pStyle w:val="NormalBold"/>
            </w:pPr>
            <w:r>
              <w:tab/>
              <w:t>Username = Name</w:t>
            </w:r>
          </w:p>
          <w:p w14:paraId="3F5F392F" w14:textId="2E1D56A5" w:rsidR="007D30F5" w:rsidRDefault="007D30F5" w:rsidP="007D30F5">
            <w:pPr>
              <w:pStyle w:val="NormalBold"/>
            </w:pPr>
            <w:r>
              <w:t xml:space="preserve">// Welcome message and a prompt will be shown to the player whether they want to play the game or not </w:t>
            </w:r>
          </w:p>
          <w:p w14:paraId="43218A2E" w14:textId="77777777" w:rsidR="007D30F5" w:rsidRDefault="007D30F5" w:rsidP="007D30F5">
            <w:pPr>
              <w:pStyle w:val="NormalBold"/>
            </w:pPr>
            <w:r>
              <w:tab/>
              <w:t>Choice = Yes / no</w:t>
            </w:r>
          </w:p>
          <w:p w14:paraId="78BED2D6" w14:textId="77777777" w:rsidR="007D30F5" w:rsidRDefault="007D30F5" w:rsidP="007D30F5">
            <w:pPr>
              <w:pStyle w:val="NormalBold"/>
            </w:pPr>
            <w:r>
              <w:tab/>
              <w:t>If yes, sends the player to the game method.</w:t>
            </w:r>
          </w:p>
          <w:p w14:paraId="4BAB4A90" w14:textId="77777777" w:rsidR="007D30F5" w:rsidRDefault="007D30F5" w:rsidP="007D30F5">
            <w:pPr>
              <w:pStyle w:val="NormalBold"/>
            </w:pPr>
            <w:r>
              <w:tab/>
              <w:t xml:space="preserve">If no, exits from the game </w:t>
            </w:r>
          </w:p>
          <w:p w14:paraId="055842AB" w14:textId="77777777" w:rsidR="007D30F5" w:rsidRDefault="007D30F5" w:rsidP="007D30F5">
            <w:pPr>
              <w:pStyle w:val="NormalBold"/>
            </w:pPr>
            <w:r>
              <w:t>// Inside the game, player will be asked to choose a number between 1 to 100</w:t>
            </w:r>
          </w:p>
          <w:p w14:paraId="2602511F" w14:textId="77777777" w:rsidR="007D30F5" w:rsidRDefault="007D30F5" w:rsidP="007D30F5">
            <w:pPr>
              <w:pStyle w:val="NormalBold"/>
            </w:pPr>
            <w:r>
              <w:t>// The Number must be [1 to 100]</w:t>
            </w:r>
          </w:p>
          <w:p w14:paraId="41EED22D" w14:textId="77777777" w:rsidR="007D30F5" w:rsidRDefault="007D30F5" w:rsidP="007D30F5">
            <w:pPr>
              <w:pStyle w:val="NormalBold"/>
            </w:pPr>
            <w:r>
              <w:tab/>
              <w:t xml:space="preserve">Choice = Number of </w:t>
            </w:r>
            <w:proofErr w:type="gramStart"/>
            <w:r>
              <w:t>choice</w:t>
            </w:r>
            <w:proofErr w:type="gramEnd"/>
            <w:r>
              <w:t xml:space="preserve"> </w:t>
            </w:r>
          </w:p>
          <w:p w14:paraId="0201DFDE" w14:textId="77777777" w:rsidR="007D30F5" w:rsidRDefault="007D30F5" w:rsidP="007D30F5">
            <w:pPr>
              <w:pStyle w:val="NormalBold"/>
            </w:pPr>
            <w:r>
              <w:tab/>
              <w:t>Computer’s Number = Random</w:t>
            </w:r>
          </w:p>
          <w:p w14:paraId="1CF6011F" w14:textId="77777777" w:rsidR="007D30F5" w:rsidRDefault="007D30F5" w:rsidP="007D30F5">
            <w:pPr>
              <w:pStyle w:val="NormalBold"/>
            </w:pPr>
            <w:r>
              <w:tab/>
              <w:t>If Computer’s number is greater than player then computer wins the game else player wins</w:t>
            </w:r>
          </w:p>
          <w:p w14:paraId="2495C1F5" w14:textId="77777777" w:rsidR="007D30F5" w:rsidRDefault="007D30F5" w:rsidP="007D30F5">
            <w:pPr>
              <w:pStyle w:val="NormalBold"/>
            </w:pPr>
          </w:p>
          <w:p w14:paraId="203E8742" w14:textId="77777777" w:rsidR="007D30F5" w:rsidRDefault="007D30F5" w:rsidP="007D30F5">
            <w:pPr>
              <w:pStyle w:val="NormalBold"/>
            </w:pPr>
            <w:r>
              <w:t>// The player can continue or exit on their discretion</w:t>
            </w:r>
          </w:p>
          <w:p w14:paraId="19D7ABBF" w14:textId="77777777" w:rsidR="007D30F5" w:rsidRDefault="007D30F5" w:rsidP="007D30F5">
            <w:pPr>
              <w:pStyle w:val="NormalBold"/>
            </w:pPr>
            <w:r>
              <w:tab/>
              <w:t>Continue = Yes / No</w:t>
            </w:r>
          </w:p>
          <w:p w14:paraId="45777F13" w14:textId="1183B4AD" w:rsidR="00517D36" w:rsidRPr="004048B0" w:rsidRDefault="007D30F5" w:rsidP="007D30F5">
            <w:pPr>
              <w:pStyle w:val="NormalBold"/>
            </w:pPr>
            <w:r>
              <w:tab/>
              <w:t>If yes, player will be sent back to the game, else exit</w:t>
            </w:r>
          </w:p>
        </w:tc>
      </w:tr>
    </w:tbl>
    <w:p w14:paraId="49D5E093" w14:textId="77777777" w:rsidR="00114118" w:rsidRPr="004048B0" w:rsidRDefault="00114118"/>
    <w:p w14:paraId="2D1537A7" w14:textId="77777777" w:rsidR="007762BF" w:rsidRPr="004048B0" w:rsidRDefault="007762BF">
      <w:pPr>
        <w:sectPr w:rsidR="007762BF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2204C9C0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4242D515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2CBC9A8D" w14:textId="1E519B63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5A81D7DB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D22FF86" wp14:editId="22B1ABBF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20FA3356" w14:textId="77777777" w:rsidTr="00FE44CB">
        <w:trPr>
          <w:trHeight w:val="1440"/>
        </w:trPr>
        <w:tc>
          <w:tcPr>
            <w:tcW w:w="3600" w:type="dxa"/>
            <w:vMerge/>
          </w:tcPr>
          <w:p w14:paraId="18F56F62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1ABEB388" w14:textId="64FF9BA7" w:rsidR="0015336E" w:rsidRPr="004048B0" w:rsidRDefault="007D30F5" w:rsidP="00FE44CB">
            <w:pPr>
              <w:pStyle w:val="Heading2"/>
            </w:pPr>
            <w:r>
              <w:t>UML DIAGRAM</w:t>
            </w:r>
          </w:p>
        </w:tc>
      </w:tr>
      <w:tr w:rsidR="0015336E" w:rsidRPr="004048B0" w14:paraId="72239A65" w14:textId="77777777" w:rsidTr="006551C3">
        <w:trPr>
          <w:trHeight w:val="5680"/>
        </w:trPr>
        <w:tc>
          <w:tcPr>
            <w:tcW w:w="3600" w:type="dxa"/>
            <w:vMerge/>
          </w:tcPr>
          <w:p w14:paraId="3990364C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19231685" w14:textId="3BC2E2DB" w:rsidR="00C17936" w:rsidRPr="004048B0" w:rsidRDefault="007D30F5" w:rsidP="00EA0EF8">
            <w:r>
              <w:rPr>
                <w:noProof/>
              </w:rPr>
              <w:drawing>
                <wp:anchor distT="0" distB="0" distL="114300" distR="114300" simplePos="0" relativeHeight="251679743" behindDoc="0" locked="0" layoutInCell="1" allowOverlap="1" wp14:anchorId="45397791" wp14:editId="5158C6C9">
                  <wp:simplePos x="0" y="0"/>
                  <wp:positionH relativeFrom="column">
                    <wp:posOffset>-2552700</wp:posOffset>
                  </wp:positionH>
                  <wp:positionV relativeFrom="paragraph">
                    <wp:posOffset>-3175</wp:posOffset>
                  </wp:positionV>
                  <wp:extent cx="7249448" cy="4648200"/>
                  <wp:effectExtent l="0" t="0" r="8890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9448" cy="464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5336E" w:rsidRPr="004048B0" w14:paraId="309623B5" w14:textId="77777777" w:rsidTr="006551C3">
        <w:trPr>
          <w:trHeight w:val="4892"/>
        </w:trPr>
        <w:tc>
          <w:tcPr>
            <w:tcW w:w="3600" w:type="dxa"/>
            <w:vMerge/>
          </w:tcPr>
          <w:p w14:paraId="5AE709BA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6C6D1A48" w14:textId="2BD44A41" w:rsidR="0015336E" w:rsidRPr="004048B0" w:rsidRDefault="0015336E" w:rsidP="00120EDB">
            <w:pPr>
              <w:rPr>
                <w:noProof/>
              </w:rPr>
            </w:pPr>
          </w:p>
        </w:tc>
      </w:tr>
      <w:tr w:rsidR="0015336E" w:rsidRPr="004048B0" w14:paraId="57920A78" w14:textId="77777777" w:rsidTr="004048B0">
        <w:trPr>
          <w:trHeight w:val="576"/>
        </w:trPr>
        <w:tc>
          <w:tcPr>
            <w:tcW w:w="3600" w:type="dxa"/>
            <w:vMerge/>
          </w:tcPr>
          <w:p w14:paraId="0AE4B1CC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28586D3" w14:textId="69C646F0" w:rsidR="0015336E" w:rsidRPr="004048B0" w:rsidRDefault="0015336E" w:rsidP="004048B0">
            <w:pPr>
              <w:pStyle w:val="Caption"/>
            </w:pPr>
          </w:p>
        </w:tc>
      </w:tr>
    </w:tbl>
    <w:p w14:paraId="3EBDC32E" w14:textId="262E449C" w:rsidR="00B4432F" w:rsidRPr="004048B0" w:rsidRDefault="00B4432F" w:rsidP="007D30F5"/>
    <w:sectPr w:rsidR="00B4432F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357CEF" w14:textId="77777777" w:rsidR="00031616" w:rsidRDefault="00031616" w:rsidP="006B633A">
      <w:r>
        <w:separator/>
      </w:r>
    </w:p>
  </w:endnote>
  <w:endnote w:type="continuationSeparator" w:id="0">
    <w:p w14:paraId="685EBA2F" w14:textId="77777777" w:rsidR="00031616" w:rsidRDefault="00031616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3407B6" w14:textId="77777777" w:rsidR="006B633A" w:rsidRPr="006F5A91" w:rsidRDefault="00031616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0F2EAD457D2149B88C3366FC95EB8F47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A8CA1A" w14:textId="77777777" w:rsidR="006F5A91" w:rsidRPr="006F5A91" w:rsidRDefault="00031616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9BBA3B30BC9145978CE9FFBFD8A0F2E9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8E0B60" w14:textId="77777777" w:rsidR="00031616" w:rsidRDefault="00031616" w:rsidP="006B633A">
      <w:r>
        <w:separator/>
      </w:r>
    </w:p>
  </w:footnote>
  <w:footnote w:type="continuationSeparator" w:id="0">
    <w:p w14:paraId="46509E8E" w14:textId="77777777" w:rsidR="00031616" w:rsidRDefault="00031616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7D30F5"/>
    <w:rsid w:val="000227CA"/>
    <w:rsid w:val="000239FD"/>
    <w:rsid w:val="00031616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6140"/>
    <w:rsid w:val="003B1B45"/>
    <w:rsid w:val="003D2A97"/>
    <w:rsid w:val="003D3F30"/>
    <w:rsid w:val="003F1069"/>
    <w:rsid w:val="004048B0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9453B"/>
    <w:rsid w:val="00494BE8"/>
    <w:rsid w:val="00495627"/>
    <w:rsid w:val="00497589"/>
    <w:rsid w:val="00497DF7"/>
    <w:rsid w:val="004A4C49"/>
    <w:rsid w:val="004C4BE2"/>
    <w:rsid w:val="004D4384"/>
    <w:rsid w:val="004D4B7B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0F5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A2E6F"/>
    <w:rsid w:val="008A6EFF"/>
    <w:rsid w:val="008B60A5"/>
    <w:rsid w:val="008D07C5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56AA3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sv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preet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9CFF63EDCC24D0A842C6305F5F12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CFE55-9E92-49E7-A387-600E1C47FA7D}"/>
      </w:docPartPr>
      <w:docPartBody>
        <w:p w:rsidR="00000000" w:rsidRDefault="00190FBF">
          <w:pPr>
            <w:pStyle w:val="E9CFF63EDCC24D0A842C6305F5F12D6E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0F2EAD457D2149B88C3366FC95EB8F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4E534F-E5B5-4A47-9357-F63B11B3B5B3}"/>
      </w:docPartPr>
      <w:docPartBody>
        <w:p w:rsidR="00000000" w:rsidRDefault="00190FBF">
          <w:pPr>
            <w:pStyle w:val="0F2EAD457D2149B88C3366FC95EB8F47"/>
          </w:pPr>
          <w:r w:rsidRPr="004048B0">
            <w:t>SUBHEADING</w:t>
          </w:r>
        </w:p>
      </w:docPartBody>
    </w:docPart>
    <w:docPart>
      <w:docPartPr>
        <w:name w:val="9BBA3B30BC9145978CE9FFBFD8A0F2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92AF14-5A21-496F-8DF9-7DED94DBE8ED}"/>
      </w:docPartPr>
      <w:docPartBody>
        <w:p w:rsidR="00000000" w:rsidRDefault="00190FBF">
          <w:pPr>
            <w:pStyle w:val="9BBA3B30BC9145978CE9FFBFD8A0F2E9"/>
          </w:pPr>
          <w:r w:rsidRPr="004048B0">
            <w:t>SUBHEADING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FBF"/>
    <w:rsid w:val="00190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customStyle="1" w:styleId="CAAFC7DAD8A346FFA0456479101AA7ED">
    <w:name w:val="CAAFC7DAD8A346FFA0456479101AA7ED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58B49F93FD0D490E8B8749022285E8AC">
    <w:name w:val="58B49F93FD0D490E8B8749022285E8AC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2240A9468D8A49C4AEE87EABEF8E256D">
    <w:name w:val="2240A9468D8A49C4AEE87EABEF8E256D"/>
  </w:style>
  <w:style w:type="paragraph" w:customStyle="1" w:styleId="E9CFF63EDCC24D0A842C6305F5F12D6E">
    <w:name w:val="E9CFF63EDCC24D0A842C6305F5F12D6E"/>
  </w:style>
  <w:style w:type="paragraph" w:customStyle="1" w:styleId="EDD92D9B91C04AF49E6A7A153ECE461C">
    <w:name w:val="EDD92D9B91C04AF49E6A7A153ECE461C"/>
  </w:style>
  <w:style w:type="paragraph" w:customStyle="1" w:styleId="C403CDAD09FB44A18EEB24E22801D367">
    <w:name w:val="C403CDAD09FB44A18EEB24E22801D367"/>
  </w:style>
  <w:style w:type="paragraph" w:customStyle="1" w:styleId="NormalBold">
    <w:name w:val="Normal Bold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</w:rPr>
  </w:style>
  <w:style w:type="paragraph" w:customStyle="1" w:styleId="A150D56E78BF4809B3617EADB7529F60">
    <w:name w:val="A150D56E78BF4809B3617EADB7529F60"/>
  </w:style>
  <w:style w:type="paragraph" w:customStyle="1" w:styleId="4A9D22D9DF3C401F8C84EF3AE7759B4B">
    <w:name w:val="4A9D22D9DF3C401F8C84EF3AE7759B4B"/>
  </w:style>
  <w:style w:type="paragraph" w:customStyle="1" w:styleId="0F2EAD457D2149B88C3366FC95EB8F47">
    <w:name w:val="0F2EAD457D2149B88C3366FC95EB8F47"/>
  </w:style>
  <w:style w:type="paragraph" w:customStyle="1" w:styleId="9BBA3B30BC9145978CE9FFBFD8A0F2E9">
    <w:name w:val="9BBA3B30BC9145978CE9FFBFD8A0F2E9"/>
  </w:style>
  <w:style w:type="paragraph" w:customStyle="1" w:styleId="1C9B003A8A394A5AB395E47D07B571E3">
    <w:name w:val="1C9B003A8A394A5AB395E47D07B571E3"/>
  </w:style>
  <w:style w:type="paragraph" w:customStyle="1" w:styleId="59871359985B4B7E979B477A72054230">
    <w:name w:val="59871359985B4B7E979B477A72054230"/>
  </w:style>
  <w:style w:type="paragraph" w:customStyle="1" w:styleId="481FB2068157487B96EFD56BA3FD60BA">
    <w:name w:val="481FB2068157487B96EFD56BA3FD60BA"/>
  </w:style>
  <w:style w:type="paragraph" w:customStyle="1" w:styleId="DCF97C0616AC41DB80A56AE2708F650D">
    <w:name w:val="DCF97C0616AC41DB80A56AE2708F650D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</w:rPr>
  </w:style>
  <w:style w:type="paragraph" w:customStyle="1" w:styleId="27914313B57B4CB08C59662C6B0049C1">
    <w:name w:val="27914313B57B4CB08C59662C6B0049C1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</w:rPr>
  </w:style>
  <w:style w:type="paragraph" w:customStyle="1" w:styleId="190D20891369480192BB14AAD9D2AF80">
    <w:name w:val="190D20891369480192BB14AAD9D2AF80"/>
  </w:style>
  <w:style w:type="paragraph" w:customStyle="1" w:styleId="239ED32C95E240478F50AADF5DCE015E">
    <w:name w:val="239ED32C95E240478F50AADF5DCE015E"/>
  </w:style>
  <w:style w:type="paragraph" w:customStyle="1" w:styleId="7414E0DB0E304102A2AC8AEC6815F781">
    <w:name w:val="7414E0DB0E304102A2AC8AEC6815F781"/>
  </w:style>
  <w:style w:type="paragraph" w:customStyle="1" w:styleId="70FF3CC4B12C409ABB04786036C073D9">
    <w:name w:val="70FF3CC4B12C409ABB04786036C073D9"/>
  </w:style>
  <w:style w:type="paragraph" w:customStyle="1" w:styleId="3D8FDFF2696A4C49B4D512AAD7A7031D">
    <w:name w:val="3D8FDFF2696A4C49B4D512AAD7A7031D"/>
  </w:style>
  <w:style w:type="paragraph" w:customStyle="1" w:styleId="EE2D0CAE02AE4762BBB7DF9714D84EDF">
    <w:name w:val="EE2D0CAE02AE4762BBB7DF9714D84EDF"/>
  </w:style>
  <w:style w:type="paragraph" w:customStyle="1" w:styleId="C3AF1B7DE9F0431A90EC3C625E404EC5">
    <w:name w:val="C3AF1B7DE9F0431A90EC3C625E404EC5"/>
  </w:style>
  <w:style w:type="paragraph" w:customStyle="1" w:styleId="8A53E72B60DB4A508E6C36765DF473C7">
    <w:name w:val="8A53E72B60DB4A508E6C36765DF473C7"/>
  </w:style>
  <w:style w:type="paragraph" w:customStyle="1" w:styleId="A17F11324EB945EFAF943E7A2459EFC3">
    <w:name w:val="A17F11324EB945EFAF943E7A2459EFC3"/>
  </w:style>
  <w:style w:type="paragraph" w:customStyle="1" w:styleId="43FB7DFD3C2441BB88B743232CBC7546">
    <w:name w:val="43FB7DFD3C2441BB88B743232CBC7546"/>
  </w:style>
  <w:style w:type="paragraph" w:customStyle="1" w:styleId="26EF04639889437D8A2F6DCE6D1D7671">
    <w:name w:val="26EF04639889437D8A2F6DCE6D1D7671"/>
  </w:style>
  <w:style w:type="paragraph" w:customStyle="1" w:styleId="7B335670427544CA9E35DC3B7F5331F6">
    <w:name w:val="7B335670427544CA9E35DC3B7F5331F6"/>
  </w:style>
  <w:style w:type="paragraph" w:customStyle="1" w:styleId="763B4984BF53434FB4D4F55E8E0A30FD">
    <w:name w:val="763B4984BF53434FB4D4F55E8E0A30FD"/>
  </w:style>
  <w:style w:type="paragraph" w:customStyle="1" w:styleId="2C3C8674289549BC86A9B313C139FD44">
    <w:name w:val="2C3C8674289549BC86A9B313C139FD44"/>
  </w:style>
  <w:style w:type="paragraph" w:customStyle="1" w:styleId="B08340E4082D479784C12DB9D4B72C5D">
    <w:name w:val="B08340E4082D479784C12DB9D4B72C5D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AA4D975FDC3345409B8B858903DACAA4">
    <w:name w:val="AA4D975FDC3345409B8B858903DACAA4"/>
  </w:style>
  <w:style w:type="paragraph" w:customStyle="1" w:styleId="12795B8298B94237BBE6C25F7DCF4D61">
    <w:name w:val="12795B8298B94237BBE6C25F7DCF4D61"/>
  </w:style>
  <w:style w:type="paragraph" w:customStyle="1" w:styleId="87508A9CCF8D4BF6AAE42DECD8632D76">
    <w:name w:val="87508A9CCF8D4BF6AAE42DECD8632D76"/>
  </w:style>
  <w:style w:type="paragraph" w:customStyle="1" w:styleId="14B099CBBD154CCF983C3BF5C365D817">
    <w:name w:val="14B099CBBD154CCF983C3BF5C365D817"/>
  </w:style>
  <w:style w:type="paragraph" w:customStyle="1" w:styleId="C5302B3FF99240F08BBAD0AAD53157FD">
    <w:name w:val="C5302B3FF99240F08BBAD0AAD53157FD"/>
  </w:style>
  <w:style w:type="paragraph" w:customStyle="1" w:styleId="035352D7F399495EABF047462E9124BD">
    <w:name w:val="035352D7F399495EABF047462E9124BD"/>
  </w:style>
  <w:style w:type="paragraph" w:customStyle="1" w:styleId="DC4E653C3F6A4A2E92CF7406127EBBFA">
    <w:name w:val="DC4E653C3F6A4A2E92CF7406127EBBFA"/>
  </w:style>
  <w:style w:type="paragraph" w:customStyle="1" w:styleId="72622049A31D4692BC99F91D94EF06F3">
    <w:name w:val="72622049A31D4692BC99F91D94EF06F3"/>
  </w:style>
  <w:style w:type="paragraph" w:customStyle="1" w:styleId="88E5C88F17474AA0B6352B533D416472">
    <w:name w:val="88E5C88F17474AA0B6352B533D416472"/>
  </w:style>
  <w:style w:type="paragraph" w:customStyle="1" w:styleId="AE4B3539A2B74E5E960786EFF904D999">
    <w:name w:val="AE4B3539A2B74E5E960786EFF904D999"/>
  </w:style>
  <w:style w:type="paragraph" w:customStyle="1" w:styleId="7CD58D57FE41438B854257E105DED029">
    <w:name w:val="7CD58D57FE41438B854257E105DED029"/>
  </w:style>
  <w:style w:type="paragraph" w:customStyle="1" w:styleId="F49BCFDF820E481A9969CE444A993F36">
    <w:name w:val="F49BCFDF820E481A9969CE444A993F36"/>
  </w:style>
  <w:style w:type="paragraph" w:customStyle="1" w:styleId="0A4F8A2B278749F0AF6AFB8D96628552">
    <w:name w:val="0A4F8A2B278749F0AF6AFB8D96628552"/>
  </w:style>
  <w:style w:type="paragraph" w:customStyle="1" w:styleId="43992A87098B49F495BD84CEC61BF4D8">
    <w:name w:val="43992A87098B49F495BD84CEC61BF4D8"/>
  </w:style>
  <w:style w:type="paragraph" w:customStyle="1" w:styleId="BB69DB556AD5420DB2125E78B6CB4E0C">
    <w:name w:val="BB69DB556AD5420DB2125E78B6CB4E0C"/>
  </w:style>
  <w:style w:type="paragraph" w:customStyle="1" w:styleId="6516612DBB984F248D8265AEB9383583">
    <w:name w:val="6516612DBB984F248D8265AEB9383583"/>
  </w:style>
  <w:style w:type="paragraph" w:customStyle="1" w:styleId="0FA3F66FB86E45A8BE92F9731ED03A4A">
    <w:name w:val="0FA3F66FB86E45A8BE92F9731ED03A4A"/>
  </w:style>
  <w:style w:type="paragraph" w:customStyle="1" w:styleId="8623465D6545405DBBCF1506133FAF8E">
    <w:name w:val="8623465D6545405DBBCF1506133FAF8E"/>
  </w:style>
  <w:style w:type="paragraph" w:customStyle="1" w:styleId="DBB6780605AF4174915AFC11678771D6">
    <w:name w:val="DBB6780605AF4174915AFC11678771D6"/>
  </w:style>
  <w:style w:type="paragraph" w:customStyle="1" w:styleId="ECB85EA85E614313AF257872C148B610">
    <w:name w:val="ECB85EA85E614313AF257872C148B610"/>
  </w:style>
  <w:style w:type="paragraph" w:customStyle="1" w:styleId="7130266703A944E99C3A6F8411F43797">
    <w:name w:val="7130266703A944E99C3A6F8411F437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report.dotx</Template>
  <TotalTime>0</TotalTime>
  <Pages>3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2021-03-18T17:33:00Z</dcterms:created>
  <dcterms:modified xsi:type="dcterms:W3CDTF">2021-03-18T17:41:00Z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